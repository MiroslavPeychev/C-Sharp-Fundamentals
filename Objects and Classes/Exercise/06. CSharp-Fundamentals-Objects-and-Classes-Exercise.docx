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E09E" w14:textId="798021C9" w:rsidR="0086153C" w:rsidRPr="00B34D03" w:rsidRDefault="00D16A85" w:rsidP="002C54FA">
      <w:pPr>
        <w:pStyle w:val="Heading1"/>
        <w:jc w:val="center"/>
        <w:rPr>
          <w:noProof/>
          <w:lang w:val="en-US"/>
        </w:rPr>
      </w:pPr>
      <w:bookmarkStart w:id="0" w:name="_GoBack"/>
      <w:bookmarkEnd w:id="0"/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7" w:history="1">
        <w:r w:rsidRPr="00B34D03">
          <w:rPr>
            <w:rStyle w:val="Hyperlink"/>
            <w:noProof/>
            <w:lang w:val="en-US"/>
          </w:rPr>
          <w:t>"C#  Fundamentals" course @ SoftUni</w:t>
        </w:r>
      </w:hyperlink>
      <w:r w:rsidRPr="00B34D03">
        <w:rPr>
          <w:rStyle w:val="Hyperlink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8" w:history="1">
        <w:r w:rsidRPr="00B34D03">
          <w:rPr>
            <w:rStyle w:val="Hyperlink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Heading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3C54FBF8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23532F43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3"/>
    </w:p>
    <w:p w14:paraId="4948F2D5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4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4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5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5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Heading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ListParagraph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Heading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Heading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ListParagraph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B275C" w14:textId="77777777" w:rsidR="0031392B" w:rsidRDefault="0031392B" w:rsidP="000743A3">
      <w:pPr>
        <w:spacing w:after="0" w:line="240" w:lineRule="auto"/>
      </w:pPr>
      <w:r>
        <w:separator/>
      </w:r>
    </w:p>
  </w:endnote>
  <w:endnote w:type="continuationSeparator" w:id="0">
    <w:p w14:paraId="517B4738" w14:textId="77777777" w:rsidR="0031392B" w:rsidRDefault="0031392B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36AAF" w14:textId="77777777" w:rsidR="00426ECA" w:rsidRPr="00AC77AD" w:rsidRDefault="00426ECA" w:rsidP="00426ECA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990C0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7CAAAE25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F8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F8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7CAAAE25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6F8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6F8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190DC" w14:textId="77777777" w:rsidR="0031392B" w:rsidRDefault="0031392B" w:rsidP="000743A3">
      <w:pPr>
        <w:spacing w:after="0" w:line="240" w:lineRule="auto"/>
      </w:pPr>
      <w:r>
        <w:separator/>
      </w:r>
    </w:p>
  </w:footnote>
  <w:footnote w:type="continuationSeparator" w:id="0">
    <w:p w14:paraId="475A4087" w14:textId="77777777" w:rsidR="0031392B" w:rsidRDefault="0031392B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1392B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7E6F8A"/>
    <w:rsid w:val="00840E80"/>
    <w:rsid w:val="008D0C50"/>
    <w:rsid w:val="00913B5F"/>
    <w:rsid w:val="00933D93"/>
    <w:rsid w:val="00937176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38/csharp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0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Miroslav Peychev</cp:lastModifiedBy>
  <cp:revision>2</cp:revision>
  <dcterms:created xsi:type="dcterms:W3CDTF">2020-06-03T11:14:00Z</dcterms:created>
  <dcterms:modified xsi:type="dcterms:W3CDTF">2020-06-03T11:14:00Z</dcterms:modified>
  <cp:category>programming, education, software engineering, software development</cp:category>
</cp:coreProperties>
</file>